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Default="00367A5F">
      <w:pPr>
        <w:pStyle w:val="Title"/>
      </w:pPr>
      <w:r>
        <w:t>Your</w:t>
      </w:r>
      <w:r w:rsidR="00116F5E">
        <w:t xml:space="preserve">Story </w:t>
      </w:r>
    </w:p>
    <w:p w:rsidR="00771F16" w:rsidRDefault="00116F5E">
      <w:pPr>
        <w:pStyle w:val="Heading1"/>
      </w:pPr>
      <w:r>
        <w:t>App Summary</w:t>
      </w:r>
    </w:p>
    <w:p w:rsidR="00116F5E" w:rsidRDefault="00116F5E" w:rsidP="00116F5E"/>
    <w:p w:rsidR="00116F5E" w:rsidRDefault="00367A5F" w:rsidP="00116F5E">
      <w:r>
        <w:t>Your</w:t>
      </w:r>
      <w:r w:rsidR="00116F5E">
        <w:t>Story is an interactive website f</w:t>
      </w:r>
      <w:r w:rsidR="000A1D16">
        <w:t>or parents and their children. At the beginning of every session, they make a “MadLibs” choice from an array of required fields (e.</w:t>
      </w:r>
      <w:r w:rsidR="00DF303E">
        <w:t>g., an</w:t>
      </w:r>
      <w:r>
        <w:t xml:space="preserve">imal, place, magical item, etc).  The users type in specifically what they would like to have. </w:t>
      </w:r>
      <w:r w:rsidR="00DF303E">
        <w:t>Then, a random story session is started, and with Giphy generating images based on what they filled out, the users are giving an interactive story brought to life. No story is the</w:t>
      </w:r>
      <w:r w:rsidR="004264F3">
        <w:t xml:space="preserve"> same, even if the choices are different.</w:t>
      </w:r>
    </w:p>
    <w:p w:rsidR="00DF303E" w:rsidRDefault="00DF303E" w:rsidP="00116F5E"/>
    <w:p w:rsidR="00B7322A" w:rsidRPr="00817CA8" w:rsidRDefault="00116F5E" w:rsidP="00116F5E">
      <w:r>
        <w:rPr>
          <w:b/>
        </w:rPr>
        <w:t>Technologies involved:</w:t>
      </w:r>
      <w:r w:rsidR="00817CA8">
        <w:rPr>
          <w:b/>
        </w:rPr>
        <w:t xml:space="preserve"> </w:t>
      </w:r>
      <w:r w:rsidR="00817CA8" w:rsidRPr="00817CA8">
        <w:t xml:space="preserve">Routes, </w:t>
      </w:r>
      <w:r w:rsidRPr="00817CA8">
        <w:t>AJAX</w:t>
      </w:r>
      <w:r w:rsidR="00367A5F">
        <w:t>/JS</w:t>
      </w:r>
      <w:r w:rsidR="00817CA8" w:rsidRPr="00817CA8">
        <w:t xml:space="preserve">, </w:t>
      </w:r>
      <w:r w:rsidR="00B7322A" w:rsidRPr="00817CA8">
        <w:t>Handlebars</w:t>
      </w:r>
      <w:r w:rsidR="00817CA8">
        <w:t>, Express,</w:t>
      </w:r>
      <w:r w:rsidR="00771889">
        <w:t xml:space="preserve"> MongoDB</w:t>
      </w:r>
      <w:r w:rsidR="00367A5F">
        <w:t xml:space="preserve">, CSS, Node; organized with CMV foundations. </w:t>
      </w:r>
    </w:p>
    <w:p w:rsidR="00817CA8" w:rsidRPr="00116F5E" w:rsidRDefault="005E458A" w:rsidP="00116F5E">
      <w:pPr>
        <w:rPr>
          <w:b/>
        </w:rPr>
      </w:pPr>
      <w:bookmarkStart w:id="0" w:name="_GoBack"/>
      <w:r>
        <w:rPr>
          <w:noProof/>
          <w:lang w:eastAsia="en-US"/>
        </w:rPr>
        <w:drawing>
          <wp:inline distT="0" distB="0" distL="0" distR="0" wp14:anchorId="60A81AA5" wp14:editId="506C31AB">
            <wp:extent cx="5943600" cy="4036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7CA8" w:rsidRPr="00116F5E" w:rsidSect="000A0F9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23D" w:rsidRDefault="00B9423D">
      <w:pPr>
        <w:spacing w:after="0" w:line="240" w:lineRule="auto"/>
      </w:pPr>
      <w:r>
        <w:separator/>
      </w:r>
    </w:p>
  </w:endnote>
  <w:endnote w:type="continuationSeparator" w:id="0">
    <w:p w:rsidR="00B9423D" w:rsidRDefault="00B9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64F3" w:rsidRDefault="004264F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23D" w:rsidRDefault="00B9423D">
      <w:pPr>
        <w:spacing w:after="0" w:line="240" w:lineRule="auto"/>
      </w:pPr>
      <w:r>
        <w:separator/>
      </w:r>
    </w:p>
  </w:footnote>
  <w:footnote w:type="continuationSeparator" w:id="0">
    <w:p w:rsidR="00B9423D" w:rsidRDefault="00B94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5E"/>
    <w:rsid w:val="000A0F9B"/>
    <w:rsid w:val="000A1D16"/>
    <w:rsid w:val="00116F5E"/>
    <w:rsid w:val="00123E1E"/>
    <w:rsid w:val="0013591F"/>
    <w:rsid w:val="00216BF8"/>
    <w:rsid w:val="0024640E"/>
    <w:rsid w:val="002C1B16"/>
    <w:rsid w:val="00367A5F"/>
    <w:rsid w:val="004264F3"/>
    <w:rsid w:val="005E458A"/>
    <w:rsid w:val="00771889"/>
    <w:rsid w:val="00771F16"/>
    <w:rsid w:val="0078294C"/>
    <w:rsid w:val="00817CA8"/>
    <w:rsid w:val="008B6008"/>
    <w:rsid w:val="00971DEC"/>
    <w:rsid w:val="00B64B70"/>
    <w:rsid w:val="00B66857"/>
    <w:rsid w:val="00B7322A"/>
    <w:rsid w:val="00B9423D"/>
    <w:rsid w:val="00BA3B94"/>
    <w:rsid w:val="00C07BE9"/>
    <w:rsid w:val="00DF303E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2D9E5A-0805-45BD-B956-76CEE4E9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ptop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D5"/>
    <w:rsid w:val="00C0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D7C5A01C924D2CB58DC613899F7517">
    <w:name w:val="F9D7C5A01C924D2CB58DC613899F7517"/>
  </w:style>
  <w:style w:type="paragraph" w:customStyle="1" w:styleId="15914C8CA7BD4B1E96BCB86EB1CAB530">
    <w:name w:val="15914C8CA7BD4B1E96BCB86EB1CAB530"/>
  </w:style>
  <w:style w:type="paragraph" w:customStyle="1" w:styleId="1D34A6781DBD4EAD9DDABBAFA9CE7485">
    <w:name w:val="1D34A6781DBD4EAD9DDABBAFA9CE74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143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2016-11-19T15:20:00Z</dcterms:created>
  <dcterms:modified xsi:type="dcterms:W3CDTF">2016-11-19T17:43:00Z</dcterms:modified>
</cp:coreProperties>
</file>